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4337" w14:textId="42FF4A91" w:rsidR="00A40A15" w:rsidRDefault="00FB1BF0">
      <w:pPr>
        <w:pStyle w:val="Heading1"/>
      </w:pPr>
      <w:r>
        <w:t>Week 1 Assignments</w:t>
      </w:r>
    </w:p>
    <w:p w14:paraId="56DC71B8" w14:textId="7419727C" w:rsidR="00FB1BF0" w:rsidRPr="00B70EC9" w:rsidRDefault="00B70EC9" w:rsidP="00FB1BF0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70EC9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Syllabus Assignment</w:t>
      </w:r>
    </w:p>
    <w:sdt>
      <w:sdtPr>
        <w:id w:val="-1461253836"/>
        <w:placeholder>
          <w:docPart w:val="21C38E2C3DA18E42AC309CA1B5D18B89"/>
        </w:placeholder>
        <w:temporary/>
        <w:showingPlcHdr/>
        <w15:appearance w15:val="hidden"/>
      </w:sdtPr>
      <w:sdtEndPr/>
      <w:sdtContent>
        <w:p w14:paraId="6C3C47F8" w14:textId="77777777" w:rsidR="00A40A15" w:rsidRDefault="00163852">
          <w:pPr>
            <w:pStyle w:val="ListBullet"/>
          </w:pPr>
          <w:r>
            <w:t>To take notes, just tap here and start typing.</w:t>
          </w:r>
        </w:p>
        <w:p w14:paraId="5FA1D304" w14:textId="77777777" w:rsidR="00A40A15" w:rsidRDefault="00163852">
          <w:pPr>
            <w:pStyle w:val="ListBullet"/>
          </w:pPr>
          <w:r>
            <w:t>Or, easily create a digital notebook for all your notes that automatically syncs across your devices, using the free OneNote app.</w:t>
          </w:r>
        </w:p>
      </w:sdtContent>
    </w:sdt>
    <w:p w14:paraId="5E29217C" w14:textId="77777777" w:rsidR="00A40A15" w:rsidRDefault="00163852">
      <w:pPr>
        <w:pStyle w:val="Heading2"/>
      </w:pPr>
      <w:r>
        <w:t xml:space="preserve">To learn more and get OneNote, visit </w:t>
      </w:r>
      <w:hyperlink r:id="rId8" w:history="1">
        <w:r>
          <w:rPr>
            <w:rStyle w:val="Hyperlink"/>
          </w:rPr>
          <w:t>www.onenote.com</w:t>
        </w:r>
      </w:hyperlink>
      <w:r>
        <w:t>.</w:t>
      </w:r>
    </w:p>
    <w:sectPr w:rsidR="00A40A15">
      <w:footerReference w:type="default" r:id="rId9"/>
      <w:headerReference w:type="firs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9D44A" w14:textId="77777777" w:rsidR="00163852" w:rsidRDefault="00163852">
      <w:r>
        <w:separator/>
      </w:r>
    </w:p>
    <w:p w14:paraId="38A2110C" w14:textId="77777777" w:rsidR="00163852" w:rsidRDefault="00163852"/>
  </w:endnote>
  <w:endnote w:type="continuationSeparator" w:id="0">
    <w:p w14:paraId="65AC81AB" w14:textId="77777777" w:rsidR="00163852" w:rsidRDefault="00163852">
      <w:r>
        <w:continuationSeparator/>
      </w:r>
    </w:p>
    <w:p w14:paraId="25F761C0" w14:textId="77777777" w:rsidR="00163852" w:rsidRDefault="001638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DAEB4" w14:textId="77777777" w:rsidR="00A40A15" w:rsidRDefault="001638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AC66" w14:textId="77777777" w:rsidR="00163852" w:rsidRDefault="00163852">
      <w:r>
        <w:separator/>
      </w:r>
    </w:p>
    <w:p w14:paraId="5602B84B" w14:textId="77777777" w:rsidR="00163852" w:rsidRDefault="00163852"/>
  </w:footnote>
  <w:footnote w:type="continuationSeparator" w:id="0">
    <w:p w14:paraId="5A4B989C" w14:textId="77777777" w:rsidR="00163852" w:rsidRDefault="00163852">
      <w:r>
        <w:continuationSeparator/>
      </w:r>
    </w:p>
    <w:p w14:paraId="212A72D0" w14:textId="77777777" w:rsidR="00163852" w:rsidRDefault="001638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3A61" w14:textId="2A326EAD" w:rsidR="00FB1BF0" w:rsidRDefault="00FB1BF0">
    <w:pPr>
      <w:pStyle w:val="Header"/>
      <w:rPr>
        <w:rFonts w:hint="eastAsia"/>
        <w:lang w:eastAsia="zh-CN"/>
      </w:rPr>
    </w:pPr>
    <w:r>
      <w:rPr>
        <w:lang w:eastAsia="zh-CN"/>
      </w:rPr>
      <w:t xml:space="preserve">21210211020 </w:t>
    </w:r>
    <w:proofErr w:type="spellStart"/>
    <w:r>
      <w:rPr>
        <w:rFonts w:hint="eastAsia"/>
        <w:lang w:eastAsia="zh-CN"/>
      </w:rPr>
      <w:t>Runhua</w:t>
    </w:r>
    <w:proofErr w:type="spellEnd"/>
    <w:r>
      <w:rPr>
        <w:lang w:eastAsia="zh-CN"/>
      </w:rPr>
      <w:t xml:space="preserve"> </w:t>
    </w:r>
    <w:r>
      <w:rPr>
        <w:rFonts w:hint="eastAsia"/>
        <w:lang w:eastAsia="zh-CN"/>
      </w:rPr>
      <w:t>Huang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F0"/>
    <w:rsid w:val="00163852"/>
    <w:rsid w:val="00A40A15"/>
    <w:rsid w:val="00B70EC9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846FE"/>
  <w15:chartTrackingRefBased/>
  <w15:docId w15:val="{BDB77DA4-F445-9348-81AB-85A3EBBC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.microsoft.com/fwlink/?LinkID=52389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unhuahuang/Library/Containers/com.microsoft.Word/Data/Library/Application%20Support/Microsoft/Office/16.0/DTS/en-US%7b3EF904E6-7872-9E4A-A3F0-9F3118E90188%7d/%7b528101C3-118A-BC49-A7FC-1D04F57187DB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C38E2C3DA18E42AC309CA1B5D18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D00A5-CCF1-754F-BC3D-2E4CEA28F35D}"/>
      </w:docPartPr>
      <w:docPartBody>
        <w:p w:rsidR="00963B7E" w:rsidRDefault="006D7760">
          <w:pPr>
            <w:pStyle w:val="ListBullet"/>
          </w:pPr>
          <w:r>
            <w:t>To take notes, just tap here and start typing.</w:t>
          </w:r>
        </w:p>
        <w:p w:rsidR="00000000" w:rsidRDefault="006D7760">
          <w:pPr>
            <w:pStyle w:val="21C38E2C3DA18E42AC309CA1B5D18B89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60"/>
    <w:rsid w:val="006D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00DA9936F8204B991860A1FCDB3CFB">
    <w:name w:val="EA00DA9936F8204B991860A1FCDB3CF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21C38E2C3DA18E42AC309CA1B5D18B89">
    <w:name w:val="21C38E2C3DA18E42AC309CA1B5D18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9DB6E3-4856-2D4F-BA68-FAF62EBB9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huangrunhua</cp:lastModifiedBy>
  <cp:revision>2</cp:revision>
  <dcterms:created xsi:type="dcterms:W3CDTF">2021-09-02T10:46:00Z</dcterms:created>
  <dcterms:modified xsi:type="dcterms:W3CDTF">2021-09-02T10:52:00Z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